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6B03F87F" w:rsidR="000C2633" w:rsidRPr="00EA7099" w:rsidRDefault="007B7B14">
            <w:r>
              <w:t>Arkadiusz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4DEFC01E" w:rsidR="000C2633" w:rsidRPr="00EA7099" w:rsidRDefault="007B7B14">
            <w:r>
              <w:t>324944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35D8B9ED" w:rsidR="000C2633" w:rsidRPr="00EA7099" w:rsidRDefault="007B7B14">
            <w:r>
              <w:t>Walęga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01AA15AB" w:rsidR="000C2633" w:rsidRPr="00EA7099" w:rsidRDefault="008E7914">
            <w:r>
              <w:t>PAM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1D31588C" w:rsidR="000C2633" w:rsidRPr="00EA7099" w:rsidRDefault="009E3C56">
            <w:r w:rsidRPr="009E3C56">
              <w:t>https://github.com/ArekWaa/Projekt_aplikacji_mobilnej_1.git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2C4F9C44" w:rsidR="000C2633" w:rsidRPr="00EA7099" w:rsidRDefault="007B7B14">
            <w:r>
              <w:t>2022</w:t>
            </w:r>
            <w:r w:rsidR="008B4EEB">
              <w:t>/</w:t>
            </w:r>
            <w:r>
              <w:t>2023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28631B54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6E829345" w:rsidR="000C2633" w:rsidRPr="00EA7099" w:rsidRDefault="00866F75">
            <w:r>
              <w:t>3.0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052A94AE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7D7BCB36" w:rsidR="0059793D" w:rsidRPr="00EA7099" w:rsidRDefault="00866F75">
            <w:r>
              <w:t>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72890064" w:rsidR="000C2633" w:rsidRDefault="00246F93">
            <w:r>
              <w:t>2</w:t>
            </w:r>
          </w:p>
          <w:p w14:paraId="2AE2C81E" w14:textId="3E8AD6E2" w:rsidR="00246F93" w:rsidRPr="00EA7099" w:rsidRDefault="007B7B14">
            <w:r>
              <w:t>wtorek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09A26F21" w14:textId="11DF3765" w:rsidR="000C2633" w:rsidRPr="00EA7099" w:rsidRDefault="005642DE" w:rsidP="005642DE">
            <w:pPr>
              <w:pStyle w:val="Nagwek1"/>
            </w:pPr>
            <w:r>
              <w:rPr>
                <w:lang w:bidi="pl-PL"/>
              </w:rPr>
              <w:t xml:space="preserve">Środowiska Programistyczne: </w:t>
            </w:r>
            <w:r w:rsidR="00866F75">
              <w:rPr>
                <w:lang w:bidi="pl-PL"/>
              </w:rPr>
              <w:t>Android studio, kotlin</w:t>
            </w:r>
          </w:p>
        </w:tc>
        <w:tc>
          <w:tcPr>
            <w:tcW w:w="4682" w:type="dxa"/>
          </w:tcPr>
          <w:p w14:paraId="378E00A2" w14:textId="0F137B5D" w:rsidR="000C2633" w:rsidRPr="00EA7099" w:rsidRDefault="005642DE" w:rsidP="00973885">
            <w:pPr>
              <w:pStyle w:val="Nagwek1"/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  <w:r w:rsidR="00866F75">
              <w:rPr>
                <w:lang w:bidi="pl-PL"/>
              </w:rPr>
              <w:t xml:space="preserve"> -</w:t>
            </w:r>
          </w:p>
          <w:p w14:paraId="6F816FCE" w14:textId="11C0CF12" w:rsidR="00E00E9F" w:rsidRDefault="00E00E9F" w:rsidP="003241AA"/>
          <w:p w14:paraId="2CD4A275" w14:textId="3BBAD24D" w:rsidR="005D3C78" w:rsidRDefault="005D3C78" w:rsidP="003241AA"/>
          <w:p w14:paraId="12F2959A" w14:textId="77777777" w:rsidR="005D3C78" w:rsidRDefault="005D3C78" w:rsidP="003241AA"/>
          <w:p w14:paraId="5B10A341" w14:textId="50C51161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</w:p>
          <w:p w14:paraId="3226E9AF" w14:textId="77777777" w:rsidR="005642DE" w:rsidRDefault="005642DE" w:rsidP="003241AA"/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057539AF" w14:textId="051825CB" w:rsidR="00ED51E4" w:rsidRDefault="00ED51E4" w:rsidP="00ED51E4">
            <w:pPr>
              <w:pStyle w:val="Nagwek1"/>
            </w:pPr>
            <w:r>
              <w:t>Krótkie podsumowanie aplikacji:</w:t>
            </w:r>
            <w:r w:rsidR="00866F75">
              <w:t xml:space="preserve"> Aplikacja do przewijania tekstu piosenek podczas śpiewania przy ognisku, na pielgrzymce lub uwielbieniu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50013C79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</w:p>
          <w:p w14:paraId="73FD2D7A" w14:textId="77777777" w:rsidR="00866F75" w:rsidRDefault="00866F75" w:rsidP="00ED51E4">
            <w:pPr>
              <w:pStyle w:val="Nagwek1"/>
            </w:pPr>
            <w:r>
              <w:t>- baza piosenek</w:t>
            </w:r>
          </w:p>
          <w:p w14:paraId="43A7AD2B" w14:textId="77777777" w:rsidR="00866F75" w:rsidRDefault="00866F75" w:rsidP="00ED51E4">
            <w:pPr>
              <w:pStyle w:val="Nagwek1"/>
            </w:pPr>
            <w:r>
              <w:t>- funkcja automatycznego przewijania tekstu</w:t>
            </w:r>
          </w:p>
          <w:p w14:paraId="5CAFF8C6" w14:textId="77777777" w:rsidR="00866F75" w:rsidRDefault="00866F75" w:rsidP="00ED51E4">
            <w:pPr>
              <w:pStyle w:val="Nagwek1"/>
            </w:pPr>
            <w:r>
              <w:t>- regulacja szybkości przewijania</w:t>
            </w:r>
          </w:p>
          <w:p w14:paraId="71056D4D" w14:textId="77777777" w:rsidR="00866F75" w:rsidRDefault="00866F75" w:rsidP="00ED51E4">
            <w:pPr>
              <w:pStyle w:val="Nagwek1"/>
            </w:pPr>
            <w:r>
              <w:t>- regulacja wielkości czcionki</w:t>
            </w:r>
          </w:p>
          <w:p w14:paraId="7D6D6028" w14:textId="357EC6E4" w:rsidR="009E3C56" w:rsidRPr="00EA7099" w:rsidRDefault="009E3C56" w:rsidP="00ED51E4">
            <w:pPr>
              <w:pStyle w:val="Nagwek1"/>
            </w:pPr>
            <w:r>
              <w:t>- regulacja barwy i jasności tła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09AA97CD" w14:textId="3851E0E0" w:rsidR="00ED51E4" w:rsidRDefault="009E3C56" w:rsidP="00ED51E4">
            <w:pPr>
              <w:pStyle w:val="Nagwek1"/>
            </w:pPr>
            <w:r>
              <w:t xml:space="preserve">aplikacja będzie zawierała małą bazę tekstów piosenek dostępnych w </w:t>
            </w:r>
            <w:proofErr w:type="spellStart"/>
            <w:r>
              <w:t>internecie</w:t>
            </w:r>
            <w:proofErr w:type="spellEnd"/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9C667F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F93F" w14:textId="77777777" w:rsidR="00017EE2" w:rsidRDefault="00017EE2">
      <w:pPr>
        <w:spacing w:before="0" w:after="0"/>
      </w:pPr>
      <w:r>
        <w:separator/>
      </w:r>
    </w:p>
  </w:endnote>
  <w:endnote w:type="continuationSeparator" w:id="0">
    <w:p w14:paraId="5B7AE294" w14:textId="77777777" w:rsidR="00017EE2" w:rsidRDefault="00017E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B268" w14:textId="77777777" w:rsidR="00017EE2" w:rsidRDefault="00017EE2">
      <w:pPr>
        <w:spacing w:before="0" w:after="0"/>
      </w:pPr>
      <w:r>
        <w:separator/>
      </w:r>
    </w:p>
  </w:footnote>
  <w:footnote w:type="continuationSeparator" w:id="0">
    <w:p w14:paraId="030A000F" w14:textId="77777777" w:rsidR="00017EE2" w:rsidRDefault="00017E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30BBF9F4" w:rsidR="000C2633" w:rsidRPr="009E3C56" w:rsidRDefault="009E3C56" w:rsidP="009E3C56">
    <w:pPr>
      <w:pStyle w:val="Nagwek"/>
    </w:pPr>
    <w:proofErr w:type="spellStart"/>
    <w:r>
      <w:rPr>
        <w:lang w:bidi="pl-PL"/>
      </w:rPr>
      <w:t>L</w:t>
    </w:r>
    <w:r w:rsidRPr="009E3C56">
      <w:rPr>
        <w:lang w:bidi="pl-PL"/>
      </w:rPr>
      <w:t>yrics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86763">
    <w:abstractNumId w:val="11"/>
  </w:num>
  <w:num w:numId="2" w16cid:durableId="1286426747">
    <w:abstractNumId w:val="10"/>
  </w:num>
  <w:num w:numId="3" w16cid:durableId="1573273729">
    <w:abstractNumId w:val="9"/>
  </w:num>
  <w:num w:numId="4" w16cid:durableId="723069201">
    <w:abstractNumId w:val="8"/>
  </w:num>
  <w:num w:numId="5" w16cid:durableId="2050840688">
    <w:abstractNumId w:val="7"/>
  </w:num>
  <w:num w:numId="6" w16cid:durableId="1209805672">
    <w:abstractNumId w:val="6"/>
  </w:num>
  <w:num w:numId="7" w16cid:durableId="1496341025">
    <w:abstractNumId w:val="5"/>
  </w:num>
  <w:num w:numId="8" w16cid:durableId="950748210">
    <w:abstractNumId w:val="4"/>
  </w:num>
  <w:num w:numId="9" w16cid:durableId="628979761">
    <w:abstractNumId w:val="3"/>
  </w:num>
  <w:num w:numId="10" w16cid:durableId="858393303">
    <w:abstractNumId w:val="2"/>
  </w:num>
  <w:num w:numId="11" w16cid:durableId="88084660">
    <w:abstractNumId w:val="1"/>
  </w:num>
  <w:num w:numId="12" w16cid:durableId="190128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17EE2"/>
    <w:rsid w:val="000B4B3F"/>
    <w:rsid w:val="000C2633"/>
    <w:rsid w:val="001A40E4"/>
    <w:rsid w:val="001B2073"/>
    <w:rsid w:val="001C09BA"/>
    <w:rsid w:val="001E59CF"/>
    <w:rsid w:val="002152F7"/>
    <w:rsid w:val="00246F93"/>
    <w:rsid w:val="002F1DBC"/>
    <w:rsid w:val="003241AA"/>
    <w:rsid w:val="00330120"/>
    <w:rsid w:val="00342CDD"/>
    <w:rsid w:val="00363A6A"/>
    <w:rsid w:val="00381759"/>
    <w:rsid w:val="00403AAB"/>
    <w:rsid w:val="004E1A15"/>
    <w:rsid w:val="00521A90"/>
    <w:rsid w:val="005443BE"/>
    <w:rsid w:val="005642DE"/>
    <w:rsid w:val="0059793D"/>
    <w:rsid w:val="005D3C78"/>
    <w:rsid w:val="005E3543"/>
    <w:rsid w:val="006228EE"/>
    <w:rsid w:val="00635407"/>
    <w:rsid w:val="0066002F"/>
    <w:rsid w:val="006A0C25"/>
    <w:rsid w:val="006E5F76"/>
    <w:rsid w:val="00757CBF"/>
    <w:rsid w:val="00761239"/>
    <w:rsid w:val="00795023"/>
    <w:rsid w:val="007B7B14"/>
    <w:rsid w:val="00802707"/>
    <w:rsid w:val="008156CB"/>
    <w:rsid w:val="008527F0"/>
    <w:rsid w:val="00866F75"/>
    <w:rsid w:val="008A6F05"/>
    <w:rsid w:val="008B4EEB"/>
    <w:rsid w:val="008E7914"/>
    <w:rsid w:val="009541C6"/>
    <w:rsid w:val="00973885"/>
    <w:rsid w:val="00991989"/>
    <w:rsid w:val="009C667F"/>
    <w:rsid w:val="009C7DE8"/>
    <w:rsid w:val="009E3C56"/>
    <w:rsid w:val="00A63436"/>
    <w:rsid w:val="00A670F2"/>
    <w:rsid w:val="00B42047"/>
    <w:rsid w:val="00B62E42"/>
    <w:rsid w:val="00B8392C"/>
    <w:rsid w:val="00BC7D19"/>
    <w:rsid w:val="00C07439"/>
    <w:rsid w:val="00C26D0F"/>
    <w:rsid w:val="00C5493D"/>
    <w:rsid w:val="00C97885"/>
    <w:rsid w:val="00CA1C12"/>
    <w:rsid w:val="00CA7DE2"/>
    <w:rsid w:val="00CD4BA3"/>
    <w:rsid w:val="00D7348B"/>
    <w:rsid w:val="00DA2EA0"/>
    <w:rsid w:val="00E00E9F"/>
    <w:rsid w:val="00E553AA"/>
    <w:rsid w:val="00E7117C"/>
    <w:rsid w:val="00E8273B"/>
    <w:rsid w:val="00EA0EB4"/>
    <w:rsid w:val="00EA7099"/>
    <w:rsid w:val="00ED51E4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stanowiska.dotx</Template>
  <TotalTime>69</TotalTime>
  <Pages>1</Pages>
  <Words>119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Arkadiusz Walęga</cp:lastModifiedBy>
  <cp:revision>15</cp:revision>
  <dcterms:created xsi:type="dcterms:W3CDTF">2022-11-22T14:35:00Z</dcterms:created>
  <dcterms:modified xsi:type="dcterms:W3CDTF">2023-03-27T22:00:00Z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